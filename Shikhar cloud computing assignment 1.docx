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CB8" w:rsidRDefault="00717CB8">
      <w:pPr>
        <w:pStyle w:val="Date"/>
      </w:pPr>
    </w:p>
    <w:p w:rsidR="000D5602" w:rsidRPr="0080701F" w:rsidRDefault="00CA4A13" w:rsidP="000D5602">
      <w:pPr>
        <w:pStyle w:val="Title"/>
        <w:rPr>
          <w:rFonts w:ascii="Abadi" w:hAnsi="Abadi"/>
          <w:b/>
          <w:bCs/>
          <w:sz w:val="44"/>
          <w:szCs w:val="44"/>
        </w:rPr>
      </w:pPr>
      <w:r w:rsidRPr="0080701F">
        <w:rPr>
          <w:rFonts w:ascii="Abadi" w:hAnsi="Abadi"/>
          <w:b/>
          <w:bCs/>
          <w:sz w:val="44"/>
          <w:szCs w:val="44"/>
        </w:rPr>
        <w:t>ASSIGNMENT-1</w:t>
      </w:r>
    </w:p>
    <w:p w:rsidR="00717CB8" w:rsidRDefault="00717CB8"/>
    <w:p w:rsidR="00717CB8" w:rsidRPr="00085145" w:rsidRDefault="000D5602" w:rsidP="00213D4E">
      <w:pPr>
        <w:pStyle w:val="Heading2"/>
        <w:numPr>
          <w:ilvl w:val="0"/>
          <w:numId w:val="0"/>
        </w:numPr>
        <w:rPr>
          <w:b/>
          <w:bCs/>
          <w:i/>
          <w:iCs/>
          <w:sz w:val="24"/>
          <w:szCs w:val="24"/>
        </w:rPr>
      </w:pPr>
      <w:r w:rsidRPr="00085145">
        <w:rPr>
          <w:b/>
          <w:bCs/>
          <w:i/>
          <w:iCs/>
          <w:sz w:val="24"/>
          <w:szCs w:val="24"/>
        </w:rPr>
        <w:t>#</w:t>
      </w:r>
      <w:r w:rsidR="00923E26" w:rsidRPr="00085145">
        <w:rPr>
          <w:b/>
          <w:bCs/>
          <w:i/>
          <w:iCs/>
          <w:sz w:val="24"/>
          <w:szCs w:val="24"/>
        </w:rPr>
        <w:t xml:space="preserve">Create </w:t>
      </w:r>
      <w:r w:rsidR="004D77F7" w:rsidRPr="00085145">
        <w:rPr>
          <w:b/>
          <w:bCs/>
          <w:i/>
          <w:iCs/>
          <w:sz w:val="24"/>
          <w:szCs w:val="24"/>
        </w:rPr>
        <w:t xml:space="preserve">an account on </w:t>
      </w:r>
      <w:proofErr w:type="spellStart"/>
      <w:r w:rsidR="004D77F7" w:rsidRPr="00085145">
        <w:rPr>
          <w:b/>
          <w:bCs/>
          <w:i/>
          <w:iCs/>
          <w:sz w:val="24"/>
          <w:szCs w:val="24"/>
        </w:rPr>
        <w:t>aws</w:t>
      </w:r>
      <w:proofErr w:type="spellEnd"/>
      <w:r w:rsidR="004D77F7" w:rsidRPr="00085145">
        <w:rPr>
          <w:b/>
          <w:bCs/>
          <w:i/>
          <w:iCs/>
          <w:sz w:val="24"/>
          <w:szCs w:val="24"/>
        </w:rPr>
        <w:t xml:space="preserve"> and launch instance</w:t>
      </w:r>
      <w:r w:rsidR="00665887" w:rsidRPr="00085145">
        <w:rPr>
          <w:b/>
          <w:bCs/>
          <w:i/>
          <w:iCs/>
          <w:sz w:val="24"/>
          <w:szCs w:val="24"/>
        </w:rPr>
        <w:t>:-</w:t>
      </w:r>
    </w:p>
    <w:p w:rsidR="00E85352" w:rsidRDefault="001F4164" w:rsidP="00213D4E">
      <w:pPr>
        <w:pStyle w:val="Heading2"/>
        <w:numPr>
          <w:ilvl w:val="0"/>
          <w:numId w:val="0"/>
        </w:numPr>
      </w:pPr>
      <w:r>
        <w:t>1-</w:t>
      </w:r>
      <w:r w:rsidR="00E85352">
        <w:t xml:space="preserve"> Create an Amazon Web Services root or IAM user account.</w:t>
      </w:r>
    </w:p>
    <w:p w:rsidR="00E85352" w:rsidRDefault="001F4164" w:rsidP="00213D4E">
      <w:pPr>
        <w:pStyle w:val="Heading2"/>
        <w:numPr>
          <w:ilvl w:val="0"/>
          <w:numId w:val="0"/>
        </w:numPr>
      </w:pPr>
      <w:r>
        <w:t>2-</w:t>
      </w:r>
      <w:r w:rsidR="00E85352">
        <w:t>Open ec2 services, then instances, and finally the Mumbai, Asia region.</w:t>
      </w:r>
    </w:p>
    <w:p w:rsidR="00E85352" w:rsidRDefault="001F4164" w:rsidP="00213D4E">
      <w:pPr>
        <w:pStyle w:val="Heading2"/>
        <w:numPr>
          <w:ilvl w:val="0"/>
          <w:numId w:val="0"/>
        </w:numPr>
      </w:pPr>
      <w:r>
        <w:t>3-</w:t>
      </w:r>
      <w:r w:rsidR="00E85352">
        <w:t xml:space="preserve"> Give your instance a name, then select it by clicking on the window OS.</w:t>
      </w:r>
    </w:p>
    <w:p w:rsidR="00293E38" w:rsidRDefault="001F4164" w:rsidP="00213D4E">
      <w:pPr>
        <w:pStyle w:val="Heading2"/>
        <w:numPr>
          <w:ilvl w:val="0"/>
          <w:numId w:val="0"/>
        </w:numPr>
      </w:pPr>
      <w:r>
        <w:t>4</w:t>
      </w:r>
      <w:r w:rsidR="00293E38">
        <w:t>-</w:t>
      </w:r>
      <w:r w:rsidR="00E85352">
        <w:t>Select the kind of instance (t3.micro). Now, create a name for your key pair (the format should be .</w:t>
      </w:r>
      <w:proofErr w:type="spellStart"/>
      <w:r w:rsidR="00E85352">
        <w:t>pem</w:t>
      </w:r>
      <w:proofErr w:type="spellEnd"/>
      <w:r w:rsidR="00E85352">
        <w:t xml:space="preserve"> or</w:t>
      </w:r>
      <w:r w:rsidR="006B4054">
        <w:t xml:space="preserve"> </w:t>
      </w:r>
      <w:r w:rsidR="00E85352">
        <w:t>.</w:t>
      </w:r>
      <w:proofErr w:type="spellStart"/>
      <w:r w:rsidR="00E85352">
        <w:t>ppk</w:t>
      </w:r>
      <w:proofErr w:type="spellEnd"/>
      <w:r w:rsidR="00E85352">
        <w:t xml:space="preserve"> depending on your needs, and the key pair type should </w:t>
      </w:r>
      <w:proofErr w:type="spellStart"/>
      <w:r w:rsidR="00E85352">
        <w:t>beRSA</w:t>
      </w:r>
      <w:proofErr w:type="spellEnd"/>
      <w:r w:rsidR="00E85352">
        <w:t xml:space="preserve">). </w:t>
      </w:r>
    </w:p>
    <w:p w:rsidR="00E85352" w:rsidRDefault="00293E38" w:rsidP="00213D4E">
      <w:pPr>
        <w:pStyle w:val="Heading2"/>
        <w:numPr>
          <w:ilvl w:val="0"/>
          <w:numId w:val="0"/>
        </w:numPr>
      </w:pPr>
      <w:r>
        <w:t>5-</w:t>
      </w:r>
      <w:r w:rsidR="00E85352">
        <w:t>After you generate your key, it will be downloaded immediately.</w:t>
      </w:r>
    </w:p>
    <w:p w:rsidR="00E85352" w:rsidRDefault="00C96226" w:rsidP="00213D4E">
      <w:pPr>
        <w:pStyle w:val="Heading2"/>
        <w:numPr>
          <w:ilvl w:val="0"/>
          <w:numId w:val="0"/>
        </w:numPr>
      </w:pPr>
      <w:r>
        <w:t>6-</w:t>
      </w:r>
      <w:r w:rsidR="00E85352">
        <w:t xml:space="preserve"> If you want to send SSH traffic from anywhere on the internet, use 0.0.0.0/0 or my IP address.</w:t>
      </w:r>
    </w:p>
    <w:p w:rsidR="00927596" w:rsidRDefault="00C96226" w:rsidP="00213D4E">
      <w:pPr>
        <w:pStyle w:val="Heading2"/>
        <w:numPr>
          <w:ilvl w:val="0"/>
          <w:numId w:val="0"/>
        </w:numPr>
      </w:pPr>
      <w:r>
        <w:t>7-</w:t>
      </w:r>
      <w:r w:rsidR="00E85352">
        <w:t xml:space="preserve">Now press the “launch instance” button. </w:t>
      </w:r>
    </w:p>
    <w:p w:rsidR="00115ECE" w:rsidRDefault="00115ECE" w:rsidP="00213D4E">
      <w:pPr>
        <w:pStyle w:val="Heading2"/>
        <w:numPr>
          <w:ilvl w:val="0"/>
          <w:numId w:val="0"/>
        </w:numPr>
      </w:pPr>
      <w:r>
        <w:t>8-</w:t>
      </w:r>
      <w:r w:rsidR="00E85352">
        <w:t>After your instances have been launched, navigate to them and</w:t>
      </w:r>
      <w:r w:rsidR="006B4054">
        <w:t xml:space="preserve"> s</w:t>
      </w:r>
      <w:r w:rsidR="00E85352">
        <w:t xml:space="preserve">elect your instance. </w:t>
      </w:r>
    </w:p>
    <w:p w:rsidR="00E85352" w:rsidRDefault="00115ECE" w:rsidP="00213D4E">
      <w:pPr>
        <w:pStyle w:val="Heading2"/>
        <w:numPr>
          <w:ilvl w:val="0"/>
          <w:numId w:val="0"/>
        </w:numPr>
      </w:pPr>
      <w:r>
        <w:t>9-</w:t>
      </w:r>
      <w:r w:rsidR="00E85352">
        <w:t>Choose “connect,” then “RDP client,” and then “download.”</w:t>
      </w:r>
    </w:p>
    <w:p w:rsidR="00E85352" w:rsidRDefault="00115ECE" w:rsidP="00213D4E">
      <w:pPr>
        <w:pStyle w:val="Heading2"/>
        <w:numPr>
          <w:ilvl w:val="0"/>
          <w:numId w:val="0"/>
        </w:numPr>
      </w:pPr>
      <w:r>
        <w:t>10</w:t>
      </w:r>
      <w:r w:rsidR="009611FD">
        <w:t>-</w:t>
      </w:r>
      <w:r w:rsidR="00E85352">
        <w:t>Now, select Get Password followed by Upload Private Key.</w:t>
      </w:r>
    </w:p>
    <w:p w:rsidR="00E85352" w:rsidRDefault="009611FD" w:rsidP="00213D4E">
      <w:pPr>
        <w:pStyle w:val="Heading2"/>
        <w:numPr>
          <w:ilvl w:val="0"/>
          <w:numId w:val="0"/>
        </w:numPr>
      </w:pPr>
      <w:r>
        <w:t>11-</w:t>
      </w:r>
      <w:r w:rsidR="00E85352">
        <w:t xml:space="preserve">Then choose and upload your </w:t>
      </w:r>
      <w:r w:rsidR="008B4689">
        <w:t>.</w:t>
      </w:r>
      <w:proofErr w:type="spellStart"/>
      <w:r w:rsidR="008B4689">
        <w:t>p</w:t>
      </w:r>
      <w:r w:rsidR="00E85352">
        <w:t>em</w:t>
      </w:r>
      <w:proofErr w:type="spellEnd"/>
      <w:r w:rsidR="00E85352">
        <w:t xml:space="preserve"> or </w:t>
      </w:r>
      <w:r w:rsidR="006D3FE0">
        <w:t xml:space="preserve">. </w:t>
      </w:r>
      <w:proofErr w:type="spellStart"/>
      <w:r w:rsidR="006D3FE0">
        <w:t>p</w:t>
      </w:r>
      <w:r w:rsidR="00E85352">
        <w:t>pk</w:t>
      </w:r>
      <w:proofErr w:type="spellEnd"/>
      <w:r w:rsidR="00E85352">
        <w:t xml:space="preserve"> file.</w:t>
      </w:r>
    </w:p>
    <w:p w:rsidR="00E85352" w:rsidRDefault="009611FD" w:rsidP="00213D4E">
      <w:pPr>
        <w:pStyle w:val="Heading2"/>
        <w:numPr>
          <w:ilvl w:val="0"/>
          <w:numId w:val="0"/>
        </w:numPr>
      </w:pPr>
      <w:r>
        <w:t>12-</w:t>
      </w:r>
      <w:r w:rsidR="00E85352">
        <w:t>Then click the decrypt password button and copy your password.</w:t>
      </w:r>
    </w:p>
    <w:p w:rsidR="00E85352" w:rsidRDefault="00A70951" w:rsidP="00213D4E">
      <w:pPr>
        <w:pStyle w:val="Heading2"/>
        <w:numPr>
          <w:ilvl w:val="0"/>
          <w:numId w:val="0"/>
        </w:numPr>
      </w:pPr>
      <w:r>
        <w:t>13-</w:t>
      </w:r>
      <w:r w:rsidR="00E85352">
        <w:t>Open your remote desktop file, paste your password, and then click the “Connect Now button”. Your virtual window will now be open and ready for usage.</w:t>
      </w:r>
    </w:p>
    <w:p w:rsidR="002D3438" w:rsidRDefault="00061E8D" w:rsidP="00C430B5">
      <w:pPr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207645</wp:posOffset>
            </wp:positionV>
            <wp:extent cx="5486400" cy="26041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0B5" w:rsidRPr="00665887" w:rsidRDefault="00C430B5" w:rsidP="00C430B5">
      <w:pPr>
        <w:ind w:left="0"/>
        <w:rPr>
          <w:b/>
          <w:bCs/>
          <w:i/>
          <w:iCs/>
          <w:color w:val="000000" w:themeColor="text1"/>
          <w:sz w:val="24"/>
          <w:szCs w:val="24"/>
        </w:rPr>
      </w:pPr>
    </w:p>
    <w:p w:rsidR="004A66A1" w:rsidRPr="00665887" w:rsidRDefault="004A66A1" w:rsidP="00C430B5">
      <w:pPr>
        <w:ind w:left="0"/>
        <w:rPr>
          <w:b/>
          <w:bCs/>
          <w:i/>
          <w:iCs/>
          <w:color w:val="000000" w:themeColor="text1"/>
          <w:sz w:val="24"/>
          <w:szCs w:val="24"/>
        </w:rPr>
      </w:pPr>
      <w:r w:rsidRPr="00665887">
        <w:rPr>
          <w:b/>
          <w:bCs/>
          <w:i/>
          <w:iCs/>
          <w:color w:val="000000" w:themeColor="text1"/>
          <w:sz w:val="24"/>
          <w:szCs w:val="24"/>
        </w:rPr>
        <w:t>#Install</w:t>
      </w:r>
      <w:r w:rsidR="00663A71" w:rsidRPr="00665887">
        <w:rPr>
          <w:b/>
          <w:bCs/>
          <w:i/>
          <w:iCs/>
          <w:color w:val="000000" w:themeColor="text1"/>
          <w:sz w:val="24"/>
          <w:szCs w:val="24"/>
        </w:rPr>
        <w:t xml:space="preserve"> web server</w:t>
      </w:r>
      <w:r w:rsidR="00ED7758" w:rsidRPr="00665887">
        <w:rPr>
          <w:b/>
          <w:bCs/>
          <w:i/>
          <w:iCs/>
          <w:color w:val="000000" w:themeColor="text1"/>
          <w:sz w:val="24"/>
          <w:szCs w:val="24"/>
        </w:rPr>
        <w:t>:-</w:t>
      </w:r>
    </w:p>
    <w:p w:rsidR="00F75584" w:rsidRPr="007E269D" w:rsidRDefault="00EA02E7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1-</w:t>
      </w:r>
      <w:r w:rsidR="00F75584" w:rsidRPr="007E269D">
        <w:rPr>
          <w:color w:val="000000" w:themeColor="text1"/>
        </w:rPr>
        <w:t>You must now run a web browser in to install Apache static web server to host static web pages on the internet.</w:t>
      </w:r>
    </w:p>
    <w:p w:rsidR="00F330C1" w:rsidRDefault="00F330C1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2-</w:t>
      </w:r>
      <w:r w:rsidR="00F75584" w:rsidRPr="007E269D">
        <w:rPr>
          <w:color w:val="000000" w:themeColor="text1"/>
        </w:rPr>
        <w:t>Simply search for Apache web server and choose your preferred file from the list of results.</w:t>
      </w:r>
    </w:p>
    <w:p w:rsidR="00F75584" w:rsidRPr="007E269D" w:rsidRDefault="00F75584" w:rsidP="00C430B5">
      <w:pPr>
        <w:ind w:left="0"/>
        <w:rPr>
          <w:color w:val="000000" w:themeColor="text1"/>
        </w:rPr>
      </w:pPr>
      <w:r w:rsidRPr="007E269D">
        <w:rPr>
          <w:color w:val="000000" w:themeColor="text1"/>
        </w:rPr>
        <w:t xml:space="preserve"> </w:t>
      </w:r>
      <w:r w:rsidR="00F330C1">
        <w:rPr>
          <w:color w:val="000000" w:themeColor="text1"/>
        </w:rPr>
        <w:t>3-</w:t>
      </w:r>
      <w:r w:rsidRPr="007E269D">
        <w:rPr>
          <w:color w:val="000000" w:themeColor="text1"/>
        </w:rPr>
        <w:t>The file should then be extracted to the C disk using file explorer.</w:t>
      </w:r>
    </w:p>
    <w:p w:rsidR="00F75584" w:rsidRPr="007E269D" w:rsidRDefault="00FC1957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4-</w:t>
      </w:r>
      <w:r w:rsidR="00F75584" w:rsidRPr="007E269D">
        <w:rPr>
          <w:color w:val="000000" w:themeColor="text1"/>
        </w:rPr>
        <w:t xml:space="preserve"> After extracting the file, open it and copy the path to the bin folder. Start the administrator’s command</w:t>
      </w:r>
      <w:r>
        <w:rPr>
          <w:color w:val="000000" w:themeColor="text1"/>
        </w:rPr>
        <w:t xml:space="preserve"> </w:t>
      </w:r>
      <w:r w:rsidR="00F75584" w:rsidRPr="007E269D">
        <w:rPr>
          <w:color w:val="000000" w:themeColor="text1"/>
        </w:rPr>
        <w:t>Prompt now.</w:t>
      </w:r>
    </w:p>
    <w:p w:rsidR="00F75584" w:rsidRPr="007E269D" w:rsidRDefault="00FC1957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5-</w:t>
      </w:r>
      <w:r w:rsidR="00F75584" w:rsidRPr="007E269D">
        <w:rPr>
          <w:color w:val="000000" w:themeColor="text1"/>
        </w:rPr>
        <w:t>Now type cd, which stands for change directory.</w:t>
      </w:r>
    </w:p>
    <w:p w:rsidR="00F75584" w:rsidRPr="007E269D" w:rsidRDefault="003723F7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6-</w:t>
      </w:r>
      <w:r w:rsidR="00F75584" w:rsidRPr="007E269D">
        <w:rPr>
          <w:color w:val="000000" w:themeColor="text1"/>
        </w:rPr>
        <w:t xml:space="preserve"> cd c:Apache24bin, then </w:t>
      </w:r>
      <w:proofErr w:type="spellStart"/>
      <w:r w:rsidR="00F75584" w:rsidRPr="007E269D">
        <w:rPr>
          <w:color w:val="000000" w:themeColor="text1"/>
        </w:rPr>
        <w:t>httpd</w:t>
      </w:r>
      <w:proofErr w:type="spellEnd"/>
      <w:r w:rsidR="00F75584" w:rsidRPr="007E269D">
        <w:rPr>
          <w:color w:val="000000" w:themeColor="text1"/>
        </w:rPr>
        <w:t xml:space="preserve"> -k install, and apache is now up and running.</w:t>
      </w:r>
    </w:p>
    <w:p w:rsidR="00F75584" w:rsidRPr="007E269D" w:rsidRDefault="003723F7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7</w:t>
      </w:r>
      <w:r w:rsidR="00F4741B">
        <w:rPr>
          <w:color w:val="000000" w:themeColor="text1"/>
        </w:rPr>
        <w:t>-</w:t>
      </w:r>
      <w:r w:rsidR="00F75584" w:rsidRPr="007E269D">
        <w:rPr>
          <w:color w:val="000000" w:themeColor="text1"/>
        </w:rPr>
        <w:t>To test it, launch your web browser and enter 127.0.0.1 into the address box.</w:t>
      </w:r>
    </w:p>
    <w:p w:rsidR="00F75584" w:rsidRPr="007E269D" w:rsidRDefault="00F4741B" w:rsidP="00C430B5">
      <w:pPr>
        <w:ind w:left="0"/>
        <w:rPr>
          <w:color w:val="000000" w:themeColor="text1"/>
        </w:rPr>
      </w:pPr>
      <w:r>
        <w:rPr>
          <w:color w:val="000000" w:themeColor="text1"/>
        </w:rPr>
        <w:t>8-</w:t>
      </w:r>
      <w:r w:rsidR="00F75584" w:rsidRPr="007E269D">
        <w:rPr>
          <w:color w:val="000000" w:themeColor="text1"/>
        </w:rPr>
        <w:t>If everything is in order, you should be able to see the “it works!” web page in your browser locally.</w:t>
      </w:r>
    </w:p>
    <w:p w:rsidR="002D3438" w:rsidRDefault="00D0223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271145</wp:posOffset>
            </wp:positionV>
            <wp:extent cx="5486400" cy="31476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D3438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522" w:rsidRDefault="00053522">
      <w:pPr>
        <w:spacing w:after="0" w:line="240" w:lineRule="auto"/>
      </w:pPr>
      <w:r>
        <w:separator/>
      </w:r>
    </w:p>
    <w:p w:rsidR="00053522" w:rsidRDefault="00053522"/>
  </w:endnote>
  <w:endnote w:type="continuationSeparator" w:id="0">
    <w:p w:rsidR="00053522" w:rsidRDefault="00053522">
      <w:pPr>
        <w:spacing w:after="0" w:line="240" w:lineRule="auto"/>
      </w:pPr>
      <w:r>
        <w:continuationSeparator/>
      </w:r>
    </w:p>
    <w:p w:rsidR="00053522" w:rsidRDefault="000535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CB8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522" w:rsidRDefault="00053522">
      <w:pPr>
        <w:spacing w:after="0" w:line="240" w:lineRule="auto"/>
      </w:pPr>
      <w:r>
        <w:separator/>
      </w:r>
    </w:p>
    <w:p w:rsidR="00053522" w:rsidRDefault="00053522"/>
  </w:footnote>
  <w:footnote w:type="continuationSeparator" w:id="0">
    <w:p w:rsidR="00053522" w:rsidRDefault="00053522">
      <w:pPr>
        <w:spacing w:after="0" w:line="240" w:lineRule="auto"/>
      </w:pPr>
      <w:r>
        <w:continuationSeparator/>
      </w:r>
    </w:p>
    <w:p w:rsidR="00053522" w:rsidRDefault="000535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67804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FB"/>
    <w:rsid w:val="00043CB3"/>
    <w:rsid w:val="00053522"/>
    <w:rsid w:val="00061E8D"/>
    <w:rsid w:val="00085145"/>
    <w:rsid w:val="000D5602"/>
    <w:rsid w:val="00115ECE"/>
    <w:rsid w:val="001A0C4D"/>
    <w:rsid w:val="001F4164"/>
    <w:rsid w:val="00213D4E"/>
    <w:rsid w:val="00251DC2"/>
    <w:rsid w:val="00293E38"/>
    <w:rsid w:val="002D3438"/>
    <w:rsid w:val="00332073"/>
    <w:rsid w:val="003723F7"/>
    <w:rsid w:val="004A66A1"/>
    <w:rsid w:val="004D77F7"/>
    <w:rsid w:val="00520142"/>
    <w:rsid w:val="005A54BC"/>
    <w:rsid w:val="00663A71"/>
    <w:rsid w:val="00665887"/>
    <w:rsid w:val="006B4054"/>
    <w:rsid w:val="006D3FE0"/>
    <w:rsid w:val="00717CB8"/>
    <w:rsid w:val="007E269D"/>
    <w:rsid w:val="0080701F"/>
    <w:rsid w:val="00816DFB"/>
    <w:rsid w:val="008B4689"/>
    <w:rsid w:val="00923E26"/>
    <w:rsid w:val="00927596"/>
    <w:rsid w:val="009611FD"/>
    <w:rsid w:val="00A42082"/>
    <w:rsid w:val="00A70951"/>
    <w:rsid w:val="00AD71C2"/>
    <w:rsid w:val="00B1160E"/>
    <w:rsid w:val="00C430B5"/>
    <w:rsid w:val="00C542AC"/>
    <w:rsid w:val="00C96226"/>
    <w:rsid w:val="00CA4A13"/>
    <w:rsid w:val="00D02233"/>
    <w:rsid w:val="00D62C58"/>
    <w:rsid w:val="00E85352"/>
    <w:rsid w:val="00EA02E7"/>
    <w:rsid w:val="00ED7758"/>
    <w:rsid w:val="00F330C1"/>
    <w:rsid w:val="00F4741B"/>
    <w:rsid w:val="00F75584"/>
    <w:rsid w:val="00F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B201"/>
  <w15:chartTrackingRefBased/>
  <w15:docId w15:val="{366E933D-BF15-874D-B85D-1FFF3389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3BBB8AE-F842-B64D-AC90-65D2E9E5518D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{D3BBB8AE-F842-B64D-AC90-65D2E9E5518D}tf50002044.dotx</Template>
  <TotalTime>44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Kashyap</dc:creator>
  <cp:keywords/>
  <dc:description/>
  <cp:lastModifiedBy>Kritika Kashyap</cp:lastModifiedBy>
  <cp:revision>46</cp:revision>
  <dcterms:created xsi:type="dcterms:W3CDTF">2023-07-16T21:20:00Z</dcterms:created>
  <dcterms:modified xsi:type="dcterms:W3CDTF">2023-07-16T22:04:00Z</dcterms:modified>
</cp:coreProperties>
</file>